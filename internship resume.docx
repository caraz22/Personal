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95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380"/>
        <w:gridCol w:w="4115"/>
      </w:tblGrid>
      <w:tr w:rsidR="007A0F44" w:rsidRPr="00565B06" w14:paraId="3839E871" w14:textId="77777777" w:rsidTr="00241059">
        <w:trPr>
          <w:trHeight w:hRule="exact" w:val="1744"/>
        </w:trPr>
        <w:tc>
          <w:tcPr>
            <w:tcW w:w="5381" w:type="dxa"/>
            <w:tcMar>
              <w:right w:w="144" w:type="dxa"/>
            </w:tcMar>
            <w:vAlign w:val="bottom"/>
          </w:tcPr>
          <w:p w14:paraId="1DDC6870" w14:textId="1D9CE034" w:rsidR="007A0F44" w:rsidRPr="00565B06" w:rsidRDefault="005B42A1" w:rsidP="00174A87">
            <w:pPr>
              <w:pStyle w:val="Title"/>
            </w:pPr>
            <w:r>
              <w:t>Cara</w:t>
            </w:r>
          </w:p>
          <w:p w14:paraId="2B9F4FDB" w14:textId="1B7702C7" w:rsidR="007A0F44" w:rsidRPr="00565B06" w:rsidRDefault="005B42A1" w:rsidP="00174A87">
            <w:pPr>
              <w:pStyle w:val="Subtitle"/>
            </w:pPr>
            <w:r>
              <w:t>Zozokos</w:t>
            </w:r>
          </w:p>
        </w:tc>
        <w:tc>
          <w:tcPr>
            <w:tcW w:w="4115" w:type="dxa"/>
            <w:tcMar>
              <w:left w:w="144" w:type="dxa"/>
            </w:tcMar>
            <w:vAlign w:val="bottom"/>
          </w:tcPr>
          <w:p w14:paraId="19C73CC2" w14:textId="7FE29E9A" w:rsidR="007A0F44" w:rsidRDefault="006826AE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8F92FE4F3C24DFDAB86D327A30D7BC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B42A1">
                  <w:t>1604 Reese Dr.</w:t>
                </w:r>
                <w:r w:rsidR="00341B3C">
                  <w:t>,</w:t>
                </w:r>
                <w:r w:rsidR="005B42A1">
                  <w:t xml:space="preserve"> Fairborn, OH 45324</w:t>
                </w:r>
              </w:sdtContent>
            </w:sdt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D8AE9EF" wp14:editId="7C2404A9">
                      <wp:extent cx="118872" cy="118872"/>
                      <wp:effectExtent l="0" t="0" r="2540" b="9525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BCB54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B729ACC" w14:textId="688CB8B5" w:rsidR="007A0F44" w:rsidRDefault="006826AE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28B3DA96D9894EF8A410589456AF26B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5B42A1">
                  <w:t>224-245-5872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F1CDC5D" wp14:editId="313EAE5B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9AEC7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6A9400D" w14:textId="14264376" w:rsidR="007A0F44" w:rsidRDefault="006826AE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A46570075A644467AC0A6720CB81E34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241059">
                  <w:t>z</w:t>
                </w:r>
                <w:r w:rsidR="005B42A1">
                  <w:t>ozokos.2@wright.edu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4CB3B957" wp14:editId="25DA281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2D59B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2B9AD4B" w14:textId="40B4CFE1" w:rsidR="007A0F44" w:rsidRPr="00565B06" w:rsidRDefault="005B42A1" w:rsidP="005B42A1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0F284D34E90143A1AA5F5B06AE75AC5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>
                  <w:t>www.linkedin.com/in/cara-zozokos-a75246240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D41640F" wp14:editId="10A85B89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0CC41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4C9A2759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20971AD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D30EDFE" wp14:editId="1926EBAA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3D796B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FEE1B4C" w14:textId="77777777" w:rsidR="000E24AC" w:rsidRPr="00565B06" w:rsidRDefault="006826AE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C2B22A5A92B448B999EF380CCFA46F4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50E45B05" w14:textId="34F577A1" w:rsidR="00A77B4D" w:rsidRPr="00565B06" w:rsidRDefault="005B42A1" w:rsidP="007850D1">
      <w:r>
        <w:t>To participate in an internship in Computer Science utilizing my so far knowledge while also learning how to apply these concepts to the real world.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0088C30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384B8EA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52B89B1" wp14:editId="724DEFDD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869D7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5B6CAA3" w14:textId="77777777" w:rsidR="00A77B4D" w:rsidRPr="00565B06" w:rsidRDefault="006826AE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6646DF4729B8447A8400031B4C75FA76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9AFC309" w14:textId="22E3509C" w:rsidR="007C0E0E" w:rsidRPr="00565B06" w:rsidRDefault="005B42A1" w:rsidP="00B47E1E">
      <w:pPr>
        <w:pStyle w:val="Heading2"/>
      </w:pPr>
      <w:r>
        <w:t>Associate’s Degree</w:t>
      </w:r>
      <w:r w:rsidR="007C0E0E" w:rsidRPr="00565B06">
        <w:t xml:space="preserve"> | </w:t>
      </w:r>
      <w:r>
        <w:rPr>
          <w:rStyle w:val="Emphasis"/>
        </w:rPr>
        <w:t>McHenry County College</w:t>
      </w:r>
    </w:p>
    <w:p w14:paraId="06D9E6AC" w14:textId="165D9773" w:rsidR="007C0E0E" w:rsidRPr="00565B06" w:rsidRDefault="00F616E5" w:rsidP="004F199F">
      <w:pPr>
        <w:pStyle w:val="Heading3"/>
      </w:pPr>
      <w:r>
        <w:t>FALL</w:t>
      </w:r>
      <w:r w:rsidR="005B42A1">
        <w:t xml:space="preserve"> 2019</w:t>
      </w:r>
      <w:r w:rsidR="007C0E0E" w:rsidRPr="00565B06">
        <w:t xml:space="preserve"> – </w:t>
      </w:r>
      <w:r>
        <w:t>FALL</w:t>
      </w:r>
      <w:r w:rsidR="005B42A1">
        <w:t xml:space="preserve"> 2020</w:t>
      </w:r>
    </w:p>
    <w:p w14:paraId="70730E84" w14:textId="045D1506" w:rsidR="000E24AC" w:rsidRPr="00565B06" w:rsidRDefault="005B42A1" w:rsidP="007850D1">
      <w:r>
        <w:t>Completed general education courses with a slight focus towards psychology.</w:t>
      </w:r>
    </w:p>
    <w:p w14:paraId="0900BEBA" w14:textId="1465636F" w:rsidR="007C0E0E" w:rsidRPr="00565B06" w:rsidRDefault="005B42A1" w:rsidP="00B47E1E">
      <w:pPr>
        <w:pStyle w:val="Heading2"/>
      </w:pPr>
      <w:r>
        <w:t>Bachelor’s Degree</w:t>
      </w:r>
      <w:r w:rsidR="007C0E0E" w:rsidRPr="00565B06">
        <w:t xml:space="preserve"> </w:t>
      </w:r>
      <w:r>
        <w:t xml:space="preserve">+ minor </w:t>
      </w:r>
      <w:r w:rsidR="007C0E0E" w:rsidRPr="00565B06">
        <w:t xml:space="preserve">| </w:t>
      </w:r>
      <w:r>
        <w:rPr>
          <w:rStyle w:val="Emphasis"/>
        </w:rPr>
        <w:t>Wright State University</w:t>
      </w:r>
    </w:p>
    <w:p w14:paraId="7CA19C7D" w14:textId="59BD936C" w:rsidR="007C0E0E" w:rsidRPr="00565B06" w:rsidRDefault="00F616E5" w:rsidP="004F199F">
      <w:pPr>
        <w:pStyle w:val="Heading3"/>
      </w:pPr>
      <w:r>
        <w:t>SPRING</w:t>
      </w:r>
      <w:r w:rsidR="005B42A1">
        <w:t xml:space="preserve"> 2021</w:t>
      </w:r>
      <w:r w:rsidR="007C0E0E" w:rsidRPr="00565B06">
        <w:t xml:space="preserve"> – </w:t>
      </w:r>
      <w:r>
        <w:t>SUMMER/FALL 2024</w:t>
      </w:r>
    </w:p>
    <w:p w14:paraId="5EFD6D15" w14:textId="6AA984EB" w:rsidR="007C0E0E" w:rsidRPr="00565B06" w:rsidRDefault="005B42A1" w:rsidP="007C0E0E">
      <w:r>
        <w:t>Completed enough coursework to obtain a minor in psychology while currently working on my computer science major.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D3CC87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B4E9A44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2F7E3B4" wp14:editId="6AE731F3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3C04E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1810229" w14:textId="350AF085" w:rsidR="005E088C" w:rsidRPr="00565B06" w:rsidRDefault="00D16BA0" w:rsidP="0004158B">
            <w:pPr>
              <w:pStyle w:val="Heading1"/>
              <w:outlineLvl w:val="0"/>
            </w:pPr>
            <w:r>
              <w:t>Relevant Coursework</w:t>
            </w:r>
          </w:p>
        </w:tc>
      </w:tr>
    </w:tbl>
    <w:p w14:paraId="60D7C33E" w14:textId="79EB7450" w:rsidR="005E088C" w:rsidRDefault="00D16BA0" w:rsidP="00D16BA0">
      <w:pPr>
        <w:pStyle w:val="Heading2"/>
        <w:rPr>
          <w:rStyle w:val="Emphasis"/>
        </w:rPr>
      </w:pPr>
      <w:r>
        <w:t>Already Completed</w:t>
      </w:r>
      <w:r w:rsidR="005E088C" w:rsidRPr="00565B06">
        <w:t xml:space="preserve"> | </w:t>
      </w:r>
      <w:r w:rsidRPr="00F616E5">
        <w:rPr>
          <w:rStyle w:val="Emphasis"/>
          <w:sz w:val="22"/>
          <w:szCs w:val="22"/>
        </w:rPr>
        <w:t>Computer Science 1180 &amp; 1181, Operating System Concepts &amp; Usage, Discrete Structures and their Algorithms</w:t>
      </w:r>
    </w:p>
    <w:p w14:paraId="4976552D" w14:textId="5B8F3766" w:rsidR="00D16BA0" w:rsidRPr="00565B06" w:rsidRDefault="00D16BA0" w:rsidP="00D16BA0">
      <w:pPr>
        <w:pStyle w:val="Heading2"/>
      </w:pPr>
      <w:r>
        <w:t>In progress</w:t>
      </w:r>
      <w:r w:rsidRPr="00565B06">
        <w:t xml:space="preserve"> </w:t>
      </w:r>
      <w:r>
        <w:t xml:space="preserve">(Spring 2023) </w:t>
      </w:r>
      <w:r w:rsidRPr="00565B06">
        <w:t xml:space="preserve">| </w:t>
      </w:r>
      <w:r w:rsidRPr="00F616E5">
        <w:rPr>
          <w:rStyle w:val="Emphasis"/>
          <w:sz w:val="22"/>
          <w:szCs w:val="22"/>
        </w:rPr>
        <w:t>Design of Information Technology Systems, Computer Organization, Introduction to Cyber Security, Introduction to Databases &amp; Modeling</w:t>
      </w:r>
    </w:p>
    <w:p w14:paraId="136BDA57" w14:textId="3C1FD494" w:rsidR="00D16BA0" w:rsidRPr="00565B06" w:rsidRDefault="00D16BA0" w:rsidP="00D16BA0">
      <w:pPr>
        <w:pStyle w:val="Heading2"/>
      </w:pPr>
      <w:r>
        <w:t>In the near future (Summer 2023)</w:t>
      </w:r>
      <w:r w:rsidRPr="00565B06">
        <w:t xml:space="preserve"> | </w:t>
      </w:r>
      <w:r w:rsidRPr="00F616E5">
        <w:rPr>
          <w:rStyle w:val="Emphasis"/>
          <w:sz w:val="22"/>
          <w:szCs w:val="22"/>
        </w:rPr>
        <w:t>Data Structures and Algorithms</w:t>
      </w:r>
    </w:p>
    <w:p w14:paraId="35E916E8" w14:textId="77777777" w:rsidR="00D16BA0" w:rsidRPr="00565B06" w:rsidRDefault="00D16BA0" w:rsidP="00D16BA0">
      <w:pPr>
        <w:pStyle w:val="Heading2"/>
      </w:pPr>
    </w:p>
    <w:tbl>
      <w:tblPr>
        <w:tblStyle w:val="TableGrid"/>
        <w:tblW w:w="5659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56"/>
        <w:gridCol w:w="9023"/>
      </w:tblGrid>
      <w:tr w:rsidR="00143224" w:rsidRPr="00565B06" w14:paraId="00EAA478" w14:textId="77777777" w:rsidTr="00341B3C">
        <w:trPr>
          <w:trHeight w:val="322"/>
        </w:trPr>
        <w:tc>
          <w:tcPr>
            <w:tcW w:w="756" w:type="dxa"/>
            <w:tcMar>
              <w:right w:w="216" w:type="dxa"/>
            </w:tcMar>
            <w:vAlign w:val="bottom"/>
          </w:tcPr>
          <w:p w14:paraId="506A0A0C" w14:textId="1404E06C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2743502" wp14:editId="7F225FC5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9ED527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23" w:type="dxa"/>
          </w:tcPr>
          <w:p w14:paraId="0F10571D" w14:textId="77777777" w:rsidR="00143224" w:rsidRPr="00565B06" w:rsidRDefault="006826AE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10DE5C6F0C114819A05DF516DDDB6E9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pPr w:leftFromText="180" w:rightFromText="180" w:vertAnchor="text" w:tblpY="1"/>
        <w:tblOverlap w:val="never"/>
        <w:tblW w:w="471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077"/>
        <w:gridCol w:w="4077"/>
      </w:tblGrid>
      <w:tr w:rsidR="00341B3C" w:rsidRPr="00565B06" w14:paraId="32D93150" w14:textId="52476433" w:rsidTr="00341B3C">
        <w:trPr>
          <w:trHeight w:val="2226"/>
        </w:trPr>
        <w:tc>
          <w:tcPr>
            <w:tcW w:w="4077" w:type="dxa"/>
          </w:tcPr>
          <w:p w14:paraId="44B43429" w14:textId="0DE64C2A" w:rsidR="00341B3C" w:rsidRDefault="00341B3C" w:rsidP="00341B3C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  <w:r>
              <w:t>By the summer, my skill set should include:</w:t>
            </w:r>
          </w:p>
          <w:p w14:paraId="57049BDB" w14:textId="7ABD0F0E" w:rsidR="00341B3C" w:rsidRDefault="00341B3C" w:rsidP="00341B3C">
            <w:pPr>
              <w:pStyle w:val="ListBullet"/>
              <w:numPr>
                <w:ilvl w:val="0"/>
                <w:numId w:val="16"/>
              </w:numPr>
              <w:spacing w:after="80"/>
            </w:pPr>
            <w:r>
              <w:t>Object-oriented development (Java programming language)</w:t>
            </w:r>
          </w:p>
          <w:p w14:paraId="5849D642" w14:textId="5D6B782D" w:rsidR="00341B3C" w:rsidRDefault="00341B3C" w:rsidP="00341B3C">
            <w:pPr>
              <w:pStyle w:val="ListBullet"/>
              <w:numPr>
                <w:ilvl w:val="0"/>
                <w:numId w:val="16"/>
              </w:numPr>
              <w:spacing w:after="80"/>
            </w:pPr>
            <w:r>
              <w:t>Scripting</w:t>
            </w:r>
          </w:p>
          <w:p w14:paraId="7EEE42B1" w14:textId="41F77BA8" w:rsidR="00341B3C" w:rsidRDefault="00341B3C" w:rsidP="00341B3C">
            <w:pPr>
              <w:pStyle w:val="ListBullet"/>
              <w:numPr>
                <w:ilvl w:val="0"/>
                <w:numId w:val="16"/>
              </w:numPr>
              <w:spacing w:after="80"/>
            </w:pPr>
            <w:r>
              <w:t>Proof and formal argumentation</w:t>
            </w:r>
          </w:p>
          <w:p w14:paraId="4E4FA157" w14:textId="0B7F8111" w:rsidR="00341B3C" w:rsidRDefault="00341B3C" w:rsidP="00341B3C">
            <w:pPr>
              <w:pStyle w:val="ListBullet"/>
              <w:numPr>
                <w:ilvl w:val="0"/>
                <w:numId w:val="16"/>
              </w:numPr>
              <w:spacing w:after="80"/>
            </w:pPr>
            <w:r>
              <w:t>Linux and Windows</w:t>
            </w:r>
          </w:p>
          <w:p w14:paraId="35871E13" w14:textId="247BEA83" w:rsidR="00341B3C" w:rsidRDefault="00341B3C" w:rsidP="00341B3C">
            <w:pPr>
              <w:pStyle w:val="ListBullet"/>
              <w:numPr>
                <w:ilvl w:val="0"/>
                <w:numId w:val="16"/>
              </w:numPr>
              <w:spacing w:after="80"/>
            </w:pPr>
            <w:r>
              <w:t>Networking</w:t>
            </w:r>
          </w:p>
          <w:p w14:paraId="40E06A19" w14:textId="0C5BCA06" w:rsidR="00341B3C" w:rsidRDefault="00341B3C" w:rsidP="00341B3C">
            <w:pPr>
              <w:pStyle w:val="ListBullet"/>
              <w:numPr>
                <w:ilvl w:val="0"/>
                <w:numId w:val="16"/>
              </w:numPr>
              <w:spacing w:after="80"/>
            </w:pPr>
            <w:r>
              <w:t>Assembly programming (LC-3)</w:t>
            </w:r>
          </w:p>
          <w:p w14:paraId="5041D4F2" w14:textId="2886F569" w:rsidR="00341B3C" w:rsidRPr="00565B06" w:rsidRDefault="00341B3C" w:rsidP="00341B3C">
            <w:pPr>
              <w:pStyle w:val="ListBullet"/>
              <w:numPr>
                <w:ilvl w:val="0"/>
                <w:numId w:val="16"/>
              </w:numPr>
              <w:spacing w:after="80"/>
            </w:pPr>
            <w:r>
              <w:t>SQL</w:t>
            </w:r>
          </w:p>
        </w:tc>
        <w:tc>
          <w:tcPr>
            <w:tcW w:w="4077" w:type="dxa"/>
          </w:tcPr>
          <w:p w14:paraId="30F821CD" w14:textId="77777777" w:rsidR="00341B3C" w:rsidRDefault="00341B3C" w:rsidP="00341B3C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        Other relevant </w:t>
            </w:r>
            <w:r w:rsidR="00780F7B">
              <w:t>skills:</w:t>
            </w:r>
          </w:p>
          <w:p w14:paraId="28354BE4" w14:textId="77777777" w:rsidR="00780F7B" w:rsidRDefault="00BD368D" w:rsidP="00780F7B">
            <w:pPr>
              <w:pStyle w:val="ListBullet"/>
              <w:numPr>
                <w:ilvl w:val="0"/>
                <w:numId w:val="17"/>
              </w:numPr>
            </w:pPr>
            <w:r>
              <w:t>Problem solving</w:t>
            </w:r>
          </w:p>
          <w:p w14:paraId="5D851819" w14:textId="59A5228A" w:rsidR="00BD368D" w:rsidRDefault="00BD368D" w:rsidP="00780F7B">
            <w:pPr>
              <w:pStyle w:val="ListBullet"/>
              <w:numPr>
                <w:ilvl w:val="0"/>
                <w:numId w:val="17"/>
              </w:numPr>
            </w:pPr>
            <w:r>
              <w:t>Communication</w:t>
            </w:r>
          </w:p>
          <w:p w14:paraId="3540C26E" w14:textId="77777777" w:rsidR="00BD368D" w:rsidRDefault="00D95CE2" w:rsidP="00780F7B">
            <w:pPr>
              <w:pStyle w:val="ListBullet"/>
              <w:numPr>
                <w:ilvl w:val="0"/>
                <w:numId w:val="17"/>
              </w:numPr>
            </w:pPr>
            <w:r>
              <w:t>Interpersonal relationships</w:t>
            </w:r>
          </w:p>
          <w:p w14:paraId="7293D6D2" w14:textId="76C99335" w:rsidR="00DE4D61" w:rsidRDefault="00DE4D61" w:rsidP="00780F7B">
            <w:pPr>
              <w:pStyle w:val="ListBullet"/>
              <w:numPr>
                <w:ilvl w:val="0"/>
                <w:numId w:val="17"/>
              </w:numPr>
            </w:pPr>
            <w:r>
              <w:t>Teamwork</w:t>
            </w:r>
          </w:p>
          <w:p w14:paraId="17DBC867" w14:textId="0F956D6E" w:rsidR="00DE4D61" w:rsidRDefault="00DE4D61" w:rsidP="001E1075">
            <w:pPr>
              <w:pStyle w:val="ListBullet"/>
              <w:numPr>
                <w:ilvl w:val="0"/>
                <w:numId w:val="0"/>
              </w:numPr>
              <w:ind w:left="465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5A72589B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51458DB9" w14:textId="7BF36783" w:rsidR="00AC7C34" w:rsidRPr="00565B06" w:rsidRDefault="00341B3C" w:rsidP="00075B13">
            <w:pPr>
              <w:pStyle w:val="Icons"/>
            </w:pPr>
            <w:r>
              <w:rPr>
                <w:noProof/>
              </w:rPr>
              <w:br w:type="textWrapping" w:clear="all"/>
            </w:r>
            <w:r w:rsidR="00075B13"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4C104CC" wp14:editId="5BE1E63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920DD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45ACCDE" w14:textId="68D12791" w:rsidR="00AC7C34" w:rsidRPr="00565B06" w:rsidRDefault="00F616E5" w:rsidP="00AD6216">
            <w:pPr>
              <w:pStyle w:val="Heading1"/>
              <w:outlineLvl w:val="0"/>
            </w:pPr>
            <w:r>
              <w:t>INTERESTS</w:t>
            </w:r>
          </w:p>
        </w:tc>
      </w:tr>
    </w:tbl>
    <w:p w14:paraId="6FBE2B2A" w14:textId="3A588E3C" w:rsidR="007A0F44" w:rsidRPr="00565B06" w:rsidRDefault="00F616E5" w:rsidP="00316CE4">
      <w:r>
        <w:t>Gaming on console and PC, high-level language programming</w:t>
      </w:r>
    </w:p>
    <w:p w14:paraId="0FFBC570" w14:textId="77777777" w:rsidR="00F616E5" w:rsidRDefault="00F616E5"/>
    <w:p w14:paraId="44F8C8F6" w14:textId="5A14EB5E" w:rsidR="00AA07C1" w:rsidRPr="006826AE" w:rsidRDefault="008B1A1D" w:rsidP="006826AE">
      <w:pPr>
        <w:pStyle w:val="ListParagraph"/>
        <w:numPr>
          <w:ilvl w:val="0"/>
          <w:numId w:val="18"/>
        </w:numPr>
        <w:rPr>
          <w:b/>
          <w:bCs/>
        </w:rPr>
      </w:pPr>
      <w:hyperlink r:id="rId12" w:history="1">
        <w:r w:rsidRPr="006826AE">
          <w:rPr>
            <w:rStyle w:val="Hyperlink"/>
            <w:b/>
            <w:bCs/>
          </w:rPr>
          <w:t>https://www.indeed.com/viewjob?cmp=Jobfair%C2%AE&amp;t=Back+End+Developer+Intern&amp;jk=9fac0e4aba378287&amp;q=Remote+Computer+Science+Internship&amp;vjs=3</w:t>
        </w:r>
      </w:hyperlink>
    </w:p>
    <w:p w14:paraId="0E80DF40" w14:textId="151C957F" w:rsidR="008B1A1D" w:rsidRPr="006826AE" w:rsidRDefault="008B1A1D" w:rsidP="006826AE">
      <w:pPr>
        <w:pStyle w:val="ListParagraph"/>
        <w:numPr>
          <w:ilvl w:val="0"/>
          <w:numId w:val="18"/>
        </w:numPr>
        <w:rPr>
          <w:b/>
          <w:bCs/>
        </w:rPr>
      </w:pPr>
      <w:hyperlink r:id="rId13" w:history="1">
        <w:r w:rsidRPr="006826AE">
          <w:rPr>
            <w:rStyle w:val="Hyperlink"/>
            <w:b/>
            <w:bCs/>
          </w:rPr>
          <w:t>https://www.indeed.com/viewjob?jk=ae3ca7357aebc8ae&amp;tk=1gmckqs0hk5ru802&amp;from=serp&amp;vjs=3</w:t>
        </w:r>
      </w:hyperlink>
    </w:p>
    <w:p w14:paraId="393F671A" w14:textId="6E7AC89C" w:rsidR="008B1A1D" w:rsidRPr="006826AE" w:rsidRDefault="008B1A1D" w:rsidP="006826AE">
      <w:pPr>
        <w:pStyle w:val="ListParagraph"/>
        <w:numPr>
          <w:ilvl w:val="0"/>
          <w:numId w:val="18"/>
        </w:numPr>
        <w:rPr>
          <w:b/>
          <w:bCs/>
        </w:rPr>
      </w:pPr>
      <w:hyperlink r:id="rId14" w:history="1">
        <w:r w:rsidRPr="006826AE">
          <w:rPr>
            <w:rStyle w:val="Hyperlink"/>
            <w:b/>
            <w:bCs/>
          </w:rPr>
          <w:t>https://www.indeed.com/viewjob?jk=1002a94a485fb880&amp;tk=1gmckbpi5k7v1801&amp;from=serp&amp;vjs=3</w:t>
        </w:r>
      </w:hyperlink>
    </w:p>
    <w:p w14:paraId="575E9C1A" w14:textId="6E4F3512" w:rsidR="008B1A1D" w:rsidRPr="006826AE" w:rsidRDefault="008B1A1D" w:rsidP="006826AE">
      <w:pPr>
        <w:pStyle w:val="ListParagraph"/>
        <w:numPr>
          <w:ilvl w:val="0"/>
          <w:numId w:val="18"/>
        </w:numPr>
        <w:rPr>
          <w:b/>
          <w:bCs/>
        </w:rPr>
      </w:pPr>
      <w:hyperlink r:id="rId15" w:history="1">
        <w:r w:rsidRPr="006826AE">
          <w:rPr>
            <w:rStyle w:val="Hyperlink"/>
            <w:b/>
            <w:bCs/>
          </w:rPr>
          <w:t>https://www.indeed.com/viewjob?cmp=PARA-Business-Systems-Consulting&amp;t=Software+Development+Intern&amp;jk=dd6d5d022dcaac19&amp;q=Remote+Computer+Science+Internship&amp;vjs=3</w:t>
        </w:r>
      </w:hyperlink>
    </w:p>
    <w:p w14:paraId="00F2F817" w14:textId="61E127BB" w:rsidR="008B1A1D" w:rsidRPr="006826AE" w:rsidRDefault="006826AE" w:rsidP="006826AE">
      <w:pPr>
        <w:pStyle w:val="ListParagraph"/>
        <w:numPr>
          <w:ilvl w:val="0"/>
          <w:numId w:val="18"/>
        </w:numPr>
        <w:rPr>
          <w:b/>
          <w:bCs/>
        </w:rPr>
      </w:pPr>
      <w:hyperlink r:id="rId16" w:history="1">
        <w:r w:rsidRPr="006826AE">
          <w:rPr>
            <w:rStyle w:val="Hyperlink"/>
            <w:b/>
            <w:bCs/>
          </w:rPr>
          <w:t>https://www.indeed.com/viewjob?jk=2e03863c8757655b&amp;tk=1gmckh091k5r6800&amp;from=serp&amp;vjs=3</w:t>
        </w:r>
      </w:hyperlink>
    </w:p>
    <w:p w14:paraId="76BCEAAB" w14:textId="6443C668" w:rsidR="006826AE" w:rsidRPr="006826AE" w:rsidRDefault="006826AE" w:rsidP="006826AE">
      <w:pPr>
        <w:pStyle w:val="ListParagraph"/>
        <w:numPr>
          <w:ilvl w:val="0"/>
          <w:numId w:val="18"/>
        </w:numPr>
        <w:rPr>
          <w:b/>
          <w:bCs/>
        </w:rPr>
      </w:pPr>
      <w:hyperlink r:id="rId17" w:history="1">
        <w:r w:rsidRPr="006826AE">
          <w:rPr>
            <w:rStyle w:val="Hyperlink"/>
            <w:b/>
            <w:bCs/>
          </w:rPr>
          <w:t>https://www.indeed.com/viewjob?jk=4a3fb4f921fc8933&amp;tk=1gmck5kg9irrk800&amp;from=serp&amp;vjs=3&amp;advn=808876208185647&amp;adid=383214308&amp;ad=-6NYlbfkN0CpzDdaQkua3np5pkmj49lKioZwmwxQ-yx5plwbYmV_M1rAU60J3Su8IUYoVeNVZPEM7P6KXzOhYl1n1UnOXzXStK64ofa1d0-DhXJQL376D3NPP1Y0-C-xfrY8XzwPPDL3RXJeJQXAImQgCfZqT7Fl5cbp5shyGuQL1eOaLlsSZvREH6Ur826cKlWsOB8MF4PYE4DBzmBmoUt-qW21WEuaVio0QwBznNC5grFWTXDaEI91QtUkwsqwC_-0b9GY5QpZTi4AJk7XwDmaSWN2mZjNwgi7fBtZvENc_cOyOteXR55fHXxkwOydXc20k-oZRMnZGK1-OW89k4F-cYUqVE3JBzpPRSAbT5-oAeCUINwxFfr9d0-hD93w&amp;sjdu=iD4WPfH5KBqw0O6fbR6RIp-UoC03cnQMGKfzt3-lkEzUKXpF7BBzK-T-a4q58pxgkM7ON0yc5Rlgj2S2r2pNtr3Hy_gk1UCjAihAqzs9d0teiGd2V2B9p0hz_G3jIXeEG0qSXzTMY2ZQRmus5pRK64pe-AxuZ-kUBJXGFuVLngw</w:t>
        </w:r>
      </w:hyperlink>
    </w:p>
    <w:p w14:paraId="4EFBDA01" w14:textId="49EE7E22" w:rsidR="006826AE" w:rsidRPr="006826AE" w:rsidRDefault="006826AE" w:rsidP="006826AE">
      <w:pPr>
        <w:pStyle w:val="ListParagraph"/>
        <w:numPr>
          <w:ilvl w:val="0"/>
          <w:numId w:val="18"/>
        </w:numPr>
        <w:rPr>
          <w:b/>
          <w:bCs/>
        </w:rPr>
      </w:pPr>
      <w:hyperlink r:id="rId18" w:history="1">
        <w:r w:rsidRPr="006826AE">
          <w:rPr>
            <w:rStyle w:val="Hyperlink"/>
            <w:b/>
            <w:bCs/>
          </w:rPr>
          <w:t>https://www.indeed.com/viewjob?jk=2f14cb949cfcf136&amp;tk=1gmcjg2dmkecn800&amp;from=serp&amp;vjs=3&amp;advn=9697563372557394&amp;adid=401118131&amp;ad=-6NYlbfkN0BhYywylLEBwKeuSj2vtQ4RazyxuFilLsGbeQmAXnZBRf3DF0zZYQWUk6g26GEYgbyb8p46GGGilfwurWLlwkbY6wxS5BDP-e6gQ2hJJU8LM7p0khsaY8K3-f_O-ybuawQj--nJZhItd1nwMIIt-Z5W-4EYz5RYPeHbJFUg7hlk8KR4CvEA1TboPw9NPncQco6_GSs173nyKxuwFrCiQJ8C9CxZzr--oxUlLRPW03aeuBv-jwYfp7OvIItXCHoeHmeQbQvmAiCIOLn8qYuzUo3m-bnSwRQ45Z_xz9fkAeg8oY4HuPcgTIROvS8HIw-Zq1H5nPsA-4ITB5LHnDwKgklegpX01T9w9hbFSc3oAmJfvQ==&amp;sjdu=3j2yV1Cyo1TUbNt3be92UiSLmqpYcjanBa3vk45Ufz-1mXhp6stBQTQt0WYw12Jj</w:t>
        </w:r>
      </w:hyperlink>
    </w:p>
    <w:p w14:paraId="5DA836DF" w14:textId="77777777" w:rsidR="006826AE" w:rsidRPr="008B1A1D" w:rsidRDefault="006826AE">
      <w:pPr>
        <w:rPr>
          <w:b/>
          <w:bCs/>
        </w:rPr>
      </w:pPr>
    </w:p>
    <w:sectPr w:rsidR="006826AE" w:rsidRPr="008B1A1D" w:rsidSect="00FE18B2">
      <w:footerReference w:type="default" r:id="rId19"/>
      <w:headerReference w:type="first" r:id="rId2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641B" w14:textId="77777777" w:rsidR="004D0F9E" w:rsidRDefault="004D0F9E" w:rsidP="00F534FB">
      <w:pPr>
        <w:spacing w:after="0"/>
      </w:pPr>
      <w:r>
        <w:separator/>
      </w:r>
    </w:p>
  </w:endnote>
  <w:endnote w:type="continuationSeparator" w:id="0">
    <w:p w14:paraId="6F93BEEA" w14:textId="77777777" w:rsidR="004D0F9E" w:rsidRDefault="004D0F9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B020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B887C" w14:textId="77777777" w:rsidR="004D0F9E" w:rsidRDefault="004D0F9E" w:rsidP="00F534FB">
      <w:pPr>
        <w:spacing w:after="0"/>
      </w:pPr>
      <w:r>
        <w:separator/>
      </w:r>
    </w:p>
  </w:footnote>
  <w:footnote w:type="continuationSeparator" w:id="0">
    <w:p w14:paraId="717D9414" w14:textId="77777777" w:rsidR="004D0F9E" w:rsidRDefault="004D0F9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5ED3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2AF236" wp14:editId="4F9AA79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949C7D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570CB1"/>
    <w:multiLevelType w:val="hybridMultilevel"/>
    <w:tmpl w:val="20F2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D7B23F0"/>
    <w:multiLevelType w:val="hybridMultilevel"/>
    <w:tmpl w:val="B0B0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1375F"/>
    <w:multiLevelType w:val="hybridMultilevel"/>
    <w:tmpl w:val="D28A745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570503215">
    <w:abstractNumId w:val="9"/>
  </w:num>
  <w:num w:numId="2" w16cid:durableId="1576159397">
    <w:abstractNumId w:val="9"/>
    <w:lvlOverride w:ilvl="0">
      <w:startOverride w:val="1"/>
    </w:lvlOverride>
  </w:num>
  <w:num w:numId="3" w16cid:durableId="310596952">
    <w:abstractNumId w:val="10"/>
  </w:num>
  <w:num w:numId="4" w16cid:durableId="390160343">
    <w:abstractNumId w:val="15"/>
  </w:num>
  <w:num w:numId="5" w16cid:durableId="220989085">
    <w:abstractNumId w:val="8"/>
  </w:num>
  <w:num w:numId="6" w16cid:durableId="1420982043">
    <w:abstractNumId w:val="7"/>
  </w:num>
  <w:num w:numId="7" w16cid:durableId="1500585930">
    <w:abstractNumId w:val="6"/>
  </w:num>
  <w:num w:numId="8" w16cid:durableId="1803814996">
    <w:abstractNumId w:val="5"/>
  </w:num>
  <w:num w:numId="9" w16cid:durableId="874123894">
    <w:abstractNumId w:val="4"/>
  </w:num>
  <w:num w:numId="10" w16cid:durableId="1540121745">
    <w:abstractNumId w:val="3"/>
  </w:num>
  <w:num w:numId="11" w16cid:durableId="2140954831">
    <w:abstractNumId w:val="2"/>
  </w:num>
  <w:num w:numId="12" w16cid:durableId="997421029">
    <w:abstractNumId w:val="1"/>
  </w:num>
  <w:num w:numId="13" w16cid:durableId="1864201023">
    <w:abstractNumId w:val="0"/>
  </w:num>
  <w:num w:numId="14" w16cid:durableId="1369143139">
    <w:abstractNumId w:val="14"/>
  </w:num>
  <w:num w:numId="15" w16cid:durableId="373968743">
    <w:abstractNumId w:val="12"/>
  </w:num>
  <w:num w:numId="16" w16cid:durableId="2041321090">
    <w:abstractNumId w:val="13"/>
  </w:num>
  <w:num w:numId="17" w16cid:durableId="1724669044">
    <w:abstractNumId w:val="16"/>
  </w:num>
  <w:num w:numId="18" w16cid:durableId="13650600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9E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1075"/>
    <w:rsid w:val="0020735F"/>
    <w:rsid w:val="002146F8"/>
    <w:rsid w:val="00215593"/>
    <w:rsid w:val="00217917"/>
    <w:rsid w:val="002372E8"/>
    <w:rsid w:val="0023768B"/>
    <w:rsid w:val="00241059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1B3C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0F9E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2A1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26AE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0F7B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B1A1D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07C1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368D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6BA0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5CE2"/>
    <w:rsid w:val="00DB0B61"/>
    <w:rsid w:val="00DD2D34"/>
    <w:rsid w:val="00DD467E"/>
    <w:rsid w:val="00DE136D"/>
    <w:rsid w:val="00DE4136"/>
    <w:rsid w:val="00DE4550"/>
    <w:rsid w:val="00DE4D61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16E5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71C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8B1A1D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68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indeed.com/viewjob?jk=ae3ca7357aebc8ae&amp;tk=1gmckqs0hk5ru802&amp;from=serp&amp;vjs=3" TargetMode="External"/><Relationship Id="rId18" Type="http://schemas.openxmlformats.org/officeDocument/2006/relationships/hyperlink" Target="https://www.indeed.com/viewjob?jk=2f14cb949cfcf136&amp;tk=1gmcjg2dmkecn800&amp;from=serp&amp;vjs=3&amp;advn=9697563372557394&amp;adid=401118131&amp;ad=-6NYlbfkN0BhYywylLEBwKeuSj2vtQ4RazyxuFilLsGbeQmAXnZBRf3DF0zZYQWUk6g26GEYgbyb8p46GGGilfwurWLlwkbY6wxS5BDP-e6gQ2hJJU8LM7p0khsaY8K3-f_O-ybuawQj--nJZhItd1nwMIIt-Z5W-4EYz5RYPeHbJFUg7hlk8KR4CvEA1TboPw9NPncQco6_GSs173nyKxuwFrCiQJ8C9CxZzr--oxUlLRPW03aeuBv-jwYfp7OvIItXCHoeHmeQbQvmAiCIOLn8qYuzUo3m-bnSwRQ45Z_xz9fkAeg8oY4HuPcgTIROvS8HIw-Zq1H5nPsA-4ITB5LHnDwKgklegpX01T9w9hbFSc3oAmJfvQ==&amp;sjdu=3j2yV1Cyo1TUbNt3be92UiSLmqpYcjanBa3vk45Ufz-1mXhp6stBQTQt0WYw12Jj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www.indeed.com/viewjob?cmp=Jobfair%C2%AE&amp;t=Back+End+Developer+Intern&amp;jk=9fac0e4aba378287&amp;q=Remote+Computer+Science+Internship&amp;vjs=3" TargetMode="External"/><Relationship Id="rId17" Type="http://schemas.openxmlformats.org/officeDocument/2006/relationships/hyperlink" Target="https://www.indeed.com/viewjob?jk=4a3fb4f921fc8933&amp;tk=1gmck5kg9irrk800&amp;from=serp&amp;vjs=3&amp;advn=808876208185647&amp;adid=383214308&amp;ad=-6NYlbfkN0CpzDdaQkua3np5pkmj49lKioZwmwxQ-yx5plwbYmV_M1rAU60J3Su8IUYoVeNVZPEM7P6KXzOhYl1n1UnOXzXStK64ofa1d0-DhXJQL376D3NPP1Y0-C-xfrY8XzwPPDL3RXJeJQXAImQgCfZqT7Fl5cbp5shyGuQL1eOaLlsSZvREH6Ur826cKlWsOB8MF4PYE4DBzmBmoUt-qW21WEuaVio0QwBznNC5grFWTXDaEI91QtUkwsqwC_-0b9GY5QpZTi4AJk7XwDmaSWN2mZjNwgi7fBtZvENc_cOyOteXR55fHXxkwOydXc20k-oZRMnZGK1-OW89k4F-cYUqVE3JBzpPRSAbT5-oAeCUINwxFfr9d0-hD93w&amp;sjdu=iD4WPfH5KBqw0O6fbR6RIp-UoC03cnQMGKfzt3-lkEzUKXpF7BBzK-T-a4q58pxgkM7ON0yc5Rlgj2S2r2pNtr3Hy_gk1UCjAihAqzs9d0teiGd2V2B9p0hz_G3jIXeEG0qSXzTMY2ZQRmus5pRK64pe-AxuZ-kUBJXGFuVLng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deed.com/viewjob?jk=2e03863c8757655b&amp;tk=1gmckh091k5r6800&amp;from=serp&amp;vjs=3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indeed.com/viewjob?cmp=PARA-Business-Systems-Consulting&amp;t=Software+Development+Intern&amp;jk=dd6d5d022dcaac19&amp;q=Remote+Computer+Science+Internship&amp;vjs=3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indeed.com/viewjob?jk=1002a94a485fb880&amp;tk=1gmckbpi5k7v1801&amp;from=serp&amp;vjs=3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zok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F92FE4F3C24DFDAB86D327A30D7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DB974-FAD7-46B6-99BC-BAFDCD107EA0}"/>
      </w:docPartPr>
      <w:docPartBody>
        <w:p w:rsidR="00000000" w:rsidRDefault="00F10444">
          <w:pPr>
            <w:pStyle w:val="D8F92FE4F3C24DFDAB86D327A30D7BCE"/>
          </w:pPr>
          <w:r w:rsidRPr="009D0878">
            <w:t>Address</w:t>
          </w:r>
        </w:p>
      </w:docPartBody>
    </w:docPart>
    <w:docPart>
      <w:docPartPr>
        <w:name w:val="28B3DA96D9894EF8A410589456AF2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321BE-3CC6-4EAA-977B-C92595513D27}"/>
      </w:docPartPr>
      <w:docPartBody>
        <w:p w:rsidR="00000000" w:rsidRDefault="00F10444">
          <w:pPr>
            <w:pStyle w:val="28B3DA96D9894EF8A410589456AF26BA"/>
          </w:pPr>
          <w:r w:rsidRPr="009D0878">
            <w:t>Phone</w:t>
          </w:r>
        </w:p>
      </w:docPartBody>
    </w:docPart>
    <w:docPart>
      <w:docPartPr>
        <w:name w:val="A46570075A644467AC0A6720CB81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82DE-37CD-4F5F-941E-8E48E86F505E}"/>
      </w:docPartPr>
      <w:docPartBody>
        <w:p w:rsidR="00000000" w:rsidRDefault="00F10444">
          <w:pPr>
            <w:pStyle w:val="A46570075A644467AC0A6720CB81E346"/>
          </w:pPr>
          <w:r w:rsidRPr="009D0878">
            <w:t>Email</w:t>
          </w:r>
        </w:p>
      </w:docPartBody>
    </w:docPart>
    <w:docPart>
      <w:docPartPr>
        <w:name w:val="0F284D34E90143A1AA5F5B06AE75A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09690-C644-4F73-B8CD-CC3F180E948E}"/>
      </w:docPartPr>
      <w:docPartBody>
        <w:p w:rsidR="00000000" w:rsidRDefault="00F10444">
          <w:pPr>
            <w:pStyle w:val="0F284D34E90143A1AA5F5B06AE75AC58"/>
          </w:pPr>
          <w:r w:rsidRPr="009D0878">
            <w:t>LinkedIn P</w:t>
          </w:r>
          <w:r w:rsidRPr="009D0878">
            <w:t>rofile</w:t>
          </w:r>
        </w:p>
      </w:docPartBody>
    </w:docPart>
    <w:docPart>
      <w:docPartPr>
        <w:name w:val="C2B22A5A92B448B999EF380CCFA46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61BF0-F5C4-4645-A1AD-3D0315B978DB}"/>
      </w:docPartPr>
      <w:docPartBody>
        <w:p w:rsidR="00000000" w:rsidRDefault="00F10444">
          <w:pPr>
            <w:pStyle w:val="C2B22A5A92B448B999EF380CCFA46F4E"/>
          </w:pPr>
          <w:r w:rsidRPr="00D85CA4">
            <w:t>Objective</w:t>
          </w:r>
        </w:p>
      </w:docPartBody>
    </w:docPart>
    <w:docPart>
      <w:docPartPr>
        <w:name w:val="6646DF4729B8447A8400031B4C75F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B5078-0A0D-4ED8-B2D3-F7CE73488A60}"/>
      </w:docPartPr>
      <w:docPartBody>
        <w:p w:rsidR="00000000" w:rsidRDefault="00F10444">
          <w:pPr>
            <w:pStyle w:val="6646DF4729B8447A8400031B4C75FA76"/>
          </w:pPr>
          <w:r w:rsidRPr="00565B06">
            <w:t>Education</w:t>
          </w:r>
        </w:p>
      </w:docPartBody>
    </w:docPart>
    <w:docPart>
      <w:docPartPr>
        <w:name w:val="10DE5C6F0C114819A05DF516DDDB6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AE927-88E5-4429-8431-EF0C7252D9A4}"/>
      </w:docPartPr>
      <w:docPartBody>
        <w:p w:rsidR="00000000" w:rsidRDefault="00F10444">
          <w:pPr>
            <w:pStyle w:val="10DE5C6F0C114819A05DF516DDDB6E9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44"/>
    <w:rsid w:val="00F1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F9F15EA5A445E9870BC8C916EF276B">
    <w:name w:val="05F9F15EA5A445E9870BC8C916EF276B"/>
  </w:style>
  <w:style w:type="paragraph" w:customStyle="1" w:styleId="D8DA7347E76B4258B9C6727A7F856037">
    <w:name w:val="D8DA7347E76B4258B9C6727A7F856037"/>
  </w:style>
  <w:style w:type="paragraph" w:customStyle="1" w:styleId="D8F92FE4F3C24DFDAB86D327A30D7BCE">
    <w:name w:val="D8F92FE4F3C24DFDAB86D327A30D7BCE"/>
  </w:style>
  <w:style w:type="paragraph" w:customStyle="1" w:styleId="28B3DA96D9894EF8A410589456AF26BA">
    <w:name w:val="28B3DA96D9894EF8A410589456AF26BA"/>
  </w:style>
  <w:style w:type="paragraph" w:customStyle="1" w:styleId="A46570075A644467AC0A6720CB81E346">
    <w:name w:val="A46570075A644467AC0A6720CB81E346"/>
  </w:style>
  <w:style w:type="paragraph" w:customStyle="1" w:styleId="0F284D34E90143A1AA5F5B06AE75AC58">
    <w:name w:val="0F284D34E90143A1AA5F5B06AE75AC58"/>
  </w:style>
  <w:style w:type="paragraph" w:customStyle="1" w:styleId="BEC9D5DCFD42410FB220A212B10E6137">
    <w:name w:val="BEC9D5DCFD42410FB220A212B10E6137"/>
  </w:style>
  <w:style w:type="paragraph" w:customStyle="1" w:styleId="C2B22A5A92B448B999EF380CCFA46F4E">
    <w:name w:val="C2B22A5A92B448B999EF380CCFA46F4E"/>
  </w:style>
  <w:style w:type="paragraph" w:customStyle="1" w:styleId="908C1E365AAD4FA98C99E9D800BE5BF5">
    <w:name w:val="908C1E365AAD4FA98C99E9D800BE5BF5"/>
  </w:style>
  <w:style w:type="paragraph" w:customStyle="1" w:styleId="6646DF4729B8447A8400031B4C75FA76">
    <w:name w:val="6646DF4729B8447A8400031B4C75FA76"/>
  </w:style>
  <w:style w:type="paragraph" w:customStyle="1" w:styleId="CE523C191F4F4D96AC5CDAD0C9B4CCC5">
    <w:name w:val="CE523C191F4F4D96AC5CDAD0C9B4CCC5"/>
  </w:style>
  <w:style w:type="character" w:styleId="Emphasis">
    <w:name w:val="Emphasis"/>
    <w:basedOn w:val="DefaultParagraphFont"/>
    <w:uiPriority w:val="11"/>
    <w:qFormat/>
    <w:rsid w:val="00F10444"/>
    <w:rPr>
      <w:b w:val="0"/>
      <w:iCs/>
      <w:color w:val="657C9C" w:themeColor="text2" w:themeTint="BF"/>
      <w:sz w:val="26"/>
    </w:rPr>
  </w:style>
  <w:style w:type="paragraph" w:customStyle="1" w:styleId="F2838B71DD814C48B3BBF2D014590D30">
    <w:name w:val="F2838B71DD814C48B3BBF2D014590D30"/>
  </w:style>
  <w:style w:type="paragraph" w:customStyle="1" w:styleId="9A54B23BB87946D48D67F74E6CCE0413">
    <w:name w:val="9A54B23BB87946D48D67F74E6CCE0413"/>
  </w:style>
  <w:style w:type="paragraph" w:customStyle="1" w:styleId="4D06992D71B14F3BB6394E98FAEE7F32">
    <w:name w:val="4D06992D71B14F3BB6394E98FAEE7F32"/>
  </w:style>
  <w:style w:type="paragraph" w:customStyle="1" w:styleId="22E55E5B874148FFA31CA523DDDEBCF1">
    <w:name w:val="22E55E5B874148FFA31CA523DDDEBCF1"/>
  </w:style>
  <w:style w:type="paragraph" w:customStyle="1" w:styleId="4CD6F9EEEE054A39BE4E651510255D50">
    <w:name w:val="4CD6F9EEEE054A39BE4E651510255D50"/>
  </w:style>
  <w:style w:type="paragraph" w:customStyle="1" w:styleId="DC07E1C4551040F58F3B7FBB072539F3">
    <w:name w:val="DC07E1C4551040F58F3B7FBB072539F3"/>
  </w:style>
  <w:style w:type="paragraph" w:customStyle="1" w:styleId="20EC4F4DF9EF4BB685DECCBE67967CDE">
    <w:name w:val="20EC4F4DF9EF4BB685DECCBE67967CDE"/>
  </w:style>
  <w:style w:type="paragraph" w:customStyle="1" w:styleId="808175DA898B427CB0B2BFCDB46D6120">
    <w:name w:val="808175DA898B427CB0B2BFCDB46D6120"/>
  </w:style>
  <w:style w:type="paragraph" w:customStyle="1" w:styleId="DD7B938F14A941BD91AF21B8CDC2B344">
    <w:name w:val="DD7B938F14A941BD91AF21B8CDC2B344"/>
  </w:style>
  <w:style w:type="paragraph" w:customStyle="1" w:styleId="C8E20C79D1104C9EA687693BEA177165">
    <w:name w:val="C8E20C79D1104C9EA687693BEA177165"/>
  </w:style>
  <w:style w:type="paragraph" w:customStyle="1" w:styleId="329DF32AD2794C2797951CFABC0DD641">
    <w:name w:val="329DF32AD2794C2797951CFABC0DD641"/>
  </w:style>
  <w:style w:type="paragraph" w:customStyle="1" w:styleId="DDBCC2532C20423088314108BD13E06C">
    <w:name w:val="DDBCC2532C20423088314108BD13E06C"/>
  </w:style>
  <w:style w:type="paragraph" w:customStyle="1" w:styleId="7EBB6342614441D883375575F0B5DBD2">
    <w:name w:val="7EBB6342614441D883375575F0B5DBD2"/>
  </w:style>
  <w:style w:type="paragraph" w:customStyle="1" w:styleId="3BDE2E50084E4A929330BA3510CCF55E">
    <w:name w:val="3BDE2E50084E4A929330BA3510CCF55E"/>
  </w:style>
  <w:style w:type="paragraph" w:customStyle="1" w:styleId="34760582F4AC41ADB5E72FD50E98C4B1">
    <w:name w:val="34760582F4AC41ADB5E72FD50E98C4B1"/>
  </w:style>
  <w:style w:type="paragraph" w:customStyle="1" w:styleId="1BC9E7ED59E44C1B9D65E22E6E305538">
    <w:name w:val="1BC9E7ED59E44C1B9D65E22E6E305538"/>
  </w:style>
  <w:style w:type="paragraph" w:customStyle="1" w:styleId="CE9AAD9759304B4B9603C9067393D7B2">
    <w:name w:val="CE9AAD9759304B4B9603C9067393D7B2"/>
  </w:style>
  <w:style w:type="paragraph" w:customStyle="1" w:styleId="31F2B1BFEEF9463389F3E760993F08CA">
    <w:name w:val="31F2B1BFEEF9463389F3E760993F08CA"/>
  </w:style>
  <w:style w:type="paragraph" w:customStyle="1" w:styleId="9850D11E7D874EBD83CD94F77340529A">
    <w:name w:val="9850D11E7D874EBD83CD94F77340529A"/>
  </w:style>
  <w:style w:type="paragraph" w:customStyle="1" w:styleId="AA31A2C3A5154700B8AD09F1CB7F6CF5">
    <w:name w:val="AA31A2C3A5154700B8AD09F1CB7F6CF5"/>
  </w:style>
  <w:style w:type="paragraph" w:customStyle="1" w:styleId="10DE5C6F0C114819A05DF516DDDB6E93">
    <w:name w:val="10DE5C6F0C114819A05DF516DDDB6E93"/>
  </w:style>
  <w:style w:type="paragraph" w:customStyle="1" w:styleId="6E1F3787DDE645D6A05686B08636BFC2">
    <w:name w:val="6E1F3787DDE645D6A05686B08636BFC2"/>
  </w:style>
  <w:style w:type="paragraph" w:customStyle="1" w:styleId="830DA12DC8EB4BD1A25D2A60DF896473">
    <w:name w:val="830DA12DC8EB4BD1A25D2A60DF896473"/>
  </w:style>
  <w:style w:type="paragraph" w:customStyle="1" w:styleId="18FB3E0016F44C50AC4F397F1BE196C8">
    <w:name w:val="18FB3E0016F44C50AC4F397F1BE196C8"/>
  </w:style>
  <w:style w:type="paragraph" w:customStyle="1" w:styleId="2C1F0D8236D64004ADEF993F523B6E9B">
    <w:name w:val="2C1F0D8236D64004ADEF993F523B6E9B"/>
  </w:style>
  <w:style w:type="paragraph" w:customStyle="1" w:styleId="24407708726343029A99C33F11214096">
    <w:name w:val="24407708726343029A99C33F11214096"/>
  </w:style>
  <w:style w:type="paragraph" w:customStyle="1" w:styleId="78E672A0BB8F46B1A0B47A9BD19B783A">
    <w:name w:val="78E672A0BB8F46B1A0B47A9BD19B783A"/>
  </w:style>
  <w:style w:type="paragraph" w:customStyle="1" w:styleId="5941FAFE4B8546F4AEB5116380895C4D">
    <w:name w:val="5941FAFE4B8546F4AEB5116380895C4D"/>
  </w:style>
  <w:style w:type="paragraph" w:customStyle="1" w:styleId="7685D01985894245BEFD4F463F5A7522">
    <w:name w:val="7685D01985894245BEFD4F463F5A7522"/>
    <w:rsid w:val="00F10444"/>
  </w:style>
  <w:style w:type="paragraph" w:customStyle="1" w:styleId="E3B82F6E51E849E69E840C30767B6307">
    <w:name w:val="E3B82F6E51E849E69E840C30767B6307"/>
    <w:rsid w:val="00F104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1604 Reese Dr., Fairborn, OH 45324</CompanyAddress>
  <CompanyPhone>224-245-5872</CompanyPhone>
  <CompanyFax/>
  <CompanyEmail>zozokos.2@wright.edu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F8B229B-5F27-42DD-ADA5-21E9E706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www.linkedin.com/in/cara-zozokos-a75246240</cp:keywords>
  <dc:description/>
  <cp:lastModifiedBy/>
  <cp:revision>1</cp:revision>
  <dcterms:created xsi:type="dcterms:W3CDTF">2023-01-10T01:40:00Z</dcterms:created>
  <dcterms:modified xsi:type="dcterms:W3CDTF">2023-01-10T02:32:00Z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